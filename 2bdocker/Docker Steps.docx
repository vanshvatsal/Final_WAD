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18C1" w14:textId="77777777" w:rsidR="00666B1F" w:rsidRDefault="00666B1F" w:rsidP="00666B1F">
      <w:r>
        <w:t xml:space="preserve">Hello Friends, </w:t>
      </w:r>
      <w:proofErr w:type="gramStart"/>
      <w:r>
        <w:t>In</w:t>
      </w:r>
      <w:proofErr w:type="gramEnd"/>
      <w:r>
        <w:t xml:space="preserve"> this video I have explained about Laboratory Practice-II Web Application Development Assignment-2(B).</w:t>
      </w:r>
    </w:p>
    <w:p w14:paraId="72EF8033" w14:textId="77777777" w:rsidR="00666B1F" w:rsidRDefault="00666B1F" w:rsidP="00666B1F"/>
    <w:p w14:paraId="6916076E" w14:textId="77777777" w:rsidR="00666B1F" w:rsidRDefault="00666B1F" w:rsidP="00666B1F">
      <w:r>
        <w:t>Problem Statement: Create Docker Container Environment (NVIDEIA Docker or any other).</w:t>
      </w:r>
    </w:p>
    <w:p w14:paraId="0D27FE2D" w14:textId="77777777" w:rsidR="00666B1F" w:rsidRDefault="00666B1F" w:rsidP="00666B1F"/>
    <w:p w14:paraId="524EB773" w14:textId="77777777" w:rsidR="00666B1F" w:rsidRDefault="00666B1F" w:rsidP="00666B1F"/>
    <w:p w14:paraId="30E08BF9" w14:textId="77777777" w:rsidR="00666B1F" w:rsidRDefault="00666B1F" w:rsidP="00666B1F">
      <w:r>
        <w:t>** Links:</w:t>
      </w:r>
    </w:p>
    <w:p w14:paraId="31669717" w14:textId="77777777" w:rsidR="00666B1F" w:rsidRDefault="00666B1F" w:rsidP="00666B1F">
      <w:r>
        <w:t xml:space="preserve">Visual Studio Code Download </w:t>
      </w:r>
      <w:proofErr w:type="gramStart"/>
      <w:r>
        <w:t>Link :</w:t>
      </w:r>
      <w:proofErr w:type="gramEnd"/>
      <w:r>
        <w:t xml:space="preserve"> https://bit.ly/3Nzh6RD</w:t>
      </w:r>
    </w:p>
    <w:p w14:paraId="47BF19B5" w14:textId="77777777" w:rsidR="00666B1F" w:rsidRDefault="00666B1F" w:rsidP="00666B1F">
      <w:r>
        <w:t xml:space="preserve">Docker Desktop (For Windows 10+ 64-bit) Download </w:t>
      </w:r>
      <w:proofErr w:type="gramStart"/>
      <w:r>
        <w:t>Link :</w:t>
      </w:r>
      <w:proofErr w:type="gramEnd"/>
      <w:r>
        <w:t xml:space="preserve"> https://dockr.ly/38BQNLT</w:t>
      </w:r>
    </w:p>
    <w:p w14:paraId="094A121E" w14:textId="77777777" w:rsidR="00666B1F" w:rsidRDefault="00666B1F" w:rsidP="00666B1F">
      <w:r>
        <w:t xml:space="preserve">Docker Toolbox (For Windows 7 or earlier 32-bit) Download </w:t>
      </w:r>
      <w:proofErr w:type="gramStart"/>
      <w:r>
        <w:t>Link :</w:t>
      </w:r>
      <w:proofErr w:type="gramEnd"/>
      <w:r>
        <w:t xml:space="preserve"> https://bit.ly/3lwZxpc</w:t>
      </w:r>
    </w:p>
    <w:p w14:paraId="79A5C8CF" w14:textId="77777777" w:rsidR="00666B1F" w:rsidRDefault="00666B1F" w:rsidP="00666B1F">
      <w:r>
        <w:t xml:space="preserve">Node.js (Needs windows 8.1+ version) Download </w:t>
      </w:r>
      <w:proofErr w:type="gramStart"/>
      <w:r>
        <w:t>Link :</w:t>
      </w:r>
      <w:proofErr w:type="gramEnd"/>
      <w:r>
        <w:t xml:space="preserve"> https://bit.ly/3ailfen</w:t>
      </w:r>
    </w:p>
    <w:p w14:paraId="6815AB14" w14:textId="77777777" w:rsidR="00666B1F" w:rsidRDefault="00666B1F" w:rsidP="00666B1F"/>
    <w:p w14:paraId="2250FE1A" w14:textId="77777777" w:rsidR="00666B1F" w:rsidRDefault="00666B1F" w:rsidP="00666B1F"/>
    <w:p w14:paraId="1830EB23" w14:textId="77777777" w:rsidR="00666B1F" w:rsidRDefault="00666B1F" w:rsidP="00666B1F">
      <w:r>
        <w:t>** Steps to implement this assignment:</w:t>
      </w:r>
    </w:p>
    <w:p w14:paraId="27B96054" w14:textId="77777777" w:rsidR="00666B1F" w:rsidRDefault="00666B1F" w:rsidP="00666B1F">
      <w:r>
        <w:t xml:space="preserve"> - Basic Requirements:</w:t>
      </w:r>
    </w:p>
    <w:p w14:paraId="0DB13C5A" w14:textId="77777777" w:rsidR="00666B1F" w:rsidRDefault="00666B1F" w:rsidP="00666B1F"/>
    <w:p w14:paraId="63650742" w14:textId="77777777" w:rsidR="00666B1F" w:rsidRDefault="00666B1F" w:rsidP="00666B1F">
      <w:r>
        <w:t xml:space="preserve">  1. Install Docker for Desktop/ Docker Toolbox as per your system support from below link. </w:t>
      </w:r>
    </w:p>
    <w:p w14:paraId="35D46284" w14:textId="77777777" w:rsidR="00666B1F" w:rsidRDefault="00666B1F" w:rsidP="00666B1F">
      <w:r>
        <w:t xml:space="preserve">    Docker Desktop (For Windows 10+ 64-bit) Download </w:t>
      </w:r>
      <w:proofErr w:type="gramStart"/>
      <w:r>
        <w:t>Link :</w:t>
      </w:r>
      <w:proofErr w:type="gramEnd"/>
      <w:r>
        <w:t xml:space="preserve"> https://dockr.ly/38BQNLT</w:t>
      </w:r>
    </w:p>
    <w:p w14:paraId="2FD43F3D" w14:textId="77777777" w:rsidR="00666B1F" w:rsidRDefault="00666B1F" w:rsidP="00666B1F">
      <w:r>
        <w:t xml:space="preserve">    Docker Toolbox (For Windows 7 or earlier 32-bit) Download </w:t>
      </w:r>
      <w:proofErr w:type="gramStart"/>
      <w:r>
        <w:t>Link :</w:t>
      </w:r>
      <w:proofErr w:type="gramEnd"/>
      <w:r>
        <w:t xml:space="preserve"> https://bit.ly/3lwZxpc</w:t>
      </w:r>
    </w:p>
    <w:p w14:paraId="7C8AE677" w14:textId="77777777" w:rsidR="00666B1F" w:rsidRDefault="00666B1F" w:rsidP="00666B1F"/>
    <w:p w14:paraId="77B8653A" w14:textId="77777777" w:rsidR="00666B1F" w:rsidRDefault="00666B1F" w:rsidP="00666B1F">
      <w:r>
        <w:t xml:space="preserve">  2. Install Nodejs from below link.</w:t>
      </w:r>
    </w:p>
    <w:p w14:paraId="781067F7" w14:textId="77777777" w:rsidR="00666B1F" w:rsidRDefault="00666B1F" w:rsidP="00666B1F">
      <w:r>
        <w:t xml:space="preserve">    https://bit.ly/3ailfen</w:t>
      </w:r>
    </w:p>
    <w:p w14:paraId="28715F59" w14:textId="77777777" w:rsidR="00666B1F" w:rsidRDefault="00666B1F" w:rsidP="00666B1F"/>
    <w:p w14:paraId="2063B379" w14:textId="77777777" w:rsidR="00666B1F" w:rsidRDefault="00666B1F" w:rsidP="00666B1F">
      <w:r>
        <w:t xml:space="preserve">  3. Add docker (from </w:t>
      </w:r>
      <w:proofErr w:type="spellStart"/>
      <w:r>
        <w:t>microsoft</w:t>
      </w:r>
      <w:proofErr w:type="spellEnd"/>
      <w:r>
        <w:t>) extension in VS Code.</w:t>
      </w:r>
    </w:p>
    <w:p w14:paraId="2BE8F024" w14:textId="77777777" w:rsidR="00666B1F" w:rsidRDefault="00666B1F" w:rsidP="00666B1F"/>
    <w:p w14:paraId="22515DFC" w14:textId="77777777" w:rsidR="00666B1F" w:rsidRDefault="00666B1F" w:rsidP="00666B1F"/>
    <w:p w14:paraId="268F5C46" w14:textId="77777777" w:rsidR="00666B1F" w:rsidRDefault="00666B1F" w:rsidP="00666B1F">
      <w:r>
        <w:t xml:space="preserve"> -Steps to Implement the Assignment:</w:t>
      </w:r>
    </w:p>
    <w:p w14:paraId="64D3A718" w14:textId="77777777" w:rsidR="00666B1F" w:rsidRDefault="00666B1F" w:rsidP="00666B1F"/>
    <w:p w14:paraId="26BE305E" w14:textId="77777777" w:rsidR="00666B1F" w:rsidRDefault="00666B1F" w:rsidP="00666B1F">
      <w:r>
        <w:t xml:space="preserve">  Step-1: Create a folder (Note: Folder name should be in lowercase).  </w:t>
      </w:r>
    </w:p>
    <w:p w14:paraId="69524828" w14:textId="77777777" w:rsidR="00666B1F" w:rsidRDefault="00666B1F" w:rsidP="00666B1F">
      <w:r>
        <w:t xml:space="preserve">  Let the folder name be: </w:t>
      </w:r>
      <w:proofErr w:type="spellStart"/>
      <w:proofErr w:type="gramStart"/>
      <w:r>
        <w:t>partb</w:t>
      </w:r>
      <w:proofErr w:type="spellEnd"/>
      <w:proofErr w:type="gramEnd"/>
    </w:p>
    <w:p w14:paraId="14A727B6" w14:textId="77777777" w:rsidR="00666B1F" w:rsidRDefault="00666B1F" w:rsidP="00666B1F"/>
    <w:p w14:paraId="6BAB2A49" w14:textId="77777777" w:rsidR="00666B1F" w:rsidRDefault="00666B1F" w:rsidP="00666B1F">
      <w:r>
        <w:t xml:space="preserve">  Step-2: Create any file with any </w:t>
      </w:r>
      <w:proofErr w:type="gramStart"/>
      <w:r>
        <w:t>extension( such</w:t>
      </w:r>
      <w:proofErr w:type="gramEnd"/>
      <w:r>
        <w:t xml:space="preserve"> as .</w:t>
      </w:r>
      <w:proofErr w:type="spellStart"/>
      <w:r>
        <w:t>js</w:t>
      </w:r>
      <w:proofErr w:type="spellEnd"/>
      <w:r>
        <w:t>, .txt, .</w:t>
      </w:r>
      <w:proofErr w:type="spellStart"/>
      <w:r>
        <w:t>py</w:t>
      </w:r>
      <w:proofErr w:type="spellEnd"/>
      <w:r>
        <w:t xml:space="preserve">, etc....) in the same above folder(Here, </w:t>
      </w:r>
      <w:proofErr w:type="spellStart"/>
      <w:r>
        <w:t>partb</w:t>
      </w:r>
      <w:proofErr w:type="spellEnd"/>
      <w:r>
        <w:t xml:space="preserve">) and write some content in the file. </w:t>
      </w:r>
    </w:p>
    <w:p w14:paraId="20822310" w14:textId="77777777" w:rsidR="00666B1F" w:rsidRDefault="00666B1F" w:rsidP="00666B1F">
      <w:r>
        <w:t xml:space="preserve">  Let the file name be: yogesh.js</w:t>
      </w:r>
    </w:p>
    <w:p w14:paraId="3B87EFE9" w14:textId="77777777" w:rsidR="00666B1F" w:rsidRDefault="00666B1F" w:rsidP="00666B1F"/>
    <w:p w14:paraId="690B81FA" w14:textId="77777777" w:rsidR="00666B1F" w:rsidRDefault="00666B1F" w:rsidP="00666B1F">
      <w:r>
        <w:t xml:space="preserve">  The file contains the following code:</w:t>
      </w:r>
    </w:p>
    <w:p w14:paraId="798646D5" w14:textId="77777777" w:rsidR="00666B1F" w:rsidRDefault="00666B1F" w:rsidP="00666B1F">
      <w:r>
        <w:t xml:space="preserve">  </w:t>
      </w:r>
      <w:proofErr w:type="gramStart"/>
      <w:r>
        <w:t>console.log(</w:t>
      </w:r>
      <w:proofErr w:type="gramEnd"/>
      <w:r>
        <w:t xml:space="preserve">"Name: Yogesh </w:t>
      </w:r>
      <w:proofErr w:type="spellStart"/>
      <w:r>
        <w:t>Borhade</w:t>
      </w:r>
      <w:proofErr w:type="spellEnd"/>
      <w:r>
        <w:t>");</w:t>
      </w:r>
    </w:p>
    <w:p w14:paraId="2F58529D" w14:textId="77777777" w:rsidR="00666B1F" w:rsidRDefault="00666B1F" w:rsidP="00666B1F">
      <w:r>
        <w:t xml:space="preserve">  </w:t>
      </w:r>
      <w:proofErr w:type="gramStart"/>
      <w:r>
        <w:t>console.log(</w:t>
      </w:r>
      <w:proofErr w:type="gramEnd"/>
      <w:r>
        <w:t>"Class: TE");</w:t>
      </w:r>
    </w:p>
    <w:p w14:paraId="6A6626D3" w14:textId="77777777" w:rsidR="00666B1F" w:rsidRDefault="00666B1F" w:rsidP="00666B1F">
      <w:r>
        <w:t xml:space="preserve">  </w:t>
      </w:r>
      <w:proofErr w:type="gramStart"/>
      <w:r>
        <w:t>console.log(</w:t>
      </w:r>
      <w:proofErr w:type="gramEnd"/>
      <w:r>
        <w:t>"Subject: LP-II Web Application Development");</w:t>
      </w:r>
    </w:p>
    <w:p w14:paraId="6BEC6C07" w14:textId="77777777" w:rsidR="00666B1F" w:rsidRDefault="00666B1F" w:rsidP="00666B1F">
      <w:r>
        <w:t xml:space="preserve">  </w:t>
      </w:r>
      <w:proofErr w:type="gramStart"/>
      <w:r>
        <w:t>console.log(</w:t>
      </w:r>
      <w:proofErr w:type="gramEnd"/>
      <w:r>
        <w:t>"We are implementing Assignment-2B");</w:t>
      </w:r>
    </w:p>
    <w:p w14:paraId="67F940A7" w14:textId="77777777" w:rsidR="00666B1F" w:rsidRDefault="00666B1F" w:rsidP="00666B1F"/>
    <w:p w14:paraId="60322719" w14:textId="77777777" w:rsidR="00666B1F" w:rsidRDefault="00666B1F" w:rsidP="00666B1F">
      <w:r>
        <w:t xml:space="preserve">  Step-3: Create file in the same folder with file name as- </w:t>
      </w:r>
      <w:proofErr w:type="spellStart"/>
      <w:r>
        <w:t>Dockerfile</w:t>
      </w:r>
      <w:proofErr w:type="spellEnd"/>
      <w:r>
        <w:t xml:space="preserve"> and press enter key. (Note: Don't add any file extension after the file name)</w:t>
      </w:r>
    </w:p>
    <w:p w14:paraId="7F12E184" w14:textId="77777777" w:rsidR="00666B1F" w:rsidRDefault="00666B1F" w:rsidP="00666B1F">
      <w:r>
        <w:t xml:space="preserve">  File: </w:t>
      </w:r>
      <w:proofErr w:type="spellStart"/>
      <w:r>
        <w:t>Dockerfile</w:t>
      </w:r>
      <w:proofErr w:type="spellEnd"/>
      <w:r>
        <w:t xml:space="preserve"> </w:t>
      </w:r>
    </w:p>
    <w:p w14:paraId="12627353" w14:textId="77777777" w:rsidR="00666B1F" w:rsidRDefault="00666B1F" w:rsidP="00666B1F">
      <w:r>
        <w:t xml:space="preserve">   </w:t>
      </w:r>
    </w:p>
    <w:p w14:paraId="65EF000E" w14:textId="77777777" w:rsidR="00666B1F" w:rsidRDefault="00666B1F" w:rsidP="00666B1F">
      <w:r>
        <w:t xml:space="preserve">  Step-4: Write following code in </w:t>
      </w:r>
      <w:proofErr w:type="spellStart"/>
      <w:r>
        <w:t>Dockerfile</w:t>
      </w:r>
      <w:proofErr w:type="spellEnd"/>
      <w:r>
        <w:t xml:space="preserve"> (Created in Step-3) and save it.:</w:t>
      </w:r>
    </w:p>
    <w:p w14:paraId="1CE20F2D" w14:textId="77777777" w:rsidR="00666B1F" w:rsidRDefault="00666B1F" w:rsidP="00666B1F">
      <w:r>
        <w:t xml:space="preserve">  FROM node: alpine</w:t>
      </w:r>
    </w:p>
    <w:p w14:paraId="276CEF04" w14:textId="77777777" w:rsidR="00666B1F" w:rsidRDefault="00666B1F" w:rsidP="00666B1F">
      <w:r>
        <w:t xml:space="preserve">  </w:t>
      </w:r>
      <w:proofErr w:type="gramStart"/>
      <w:r>
        <w:t>COPY .</w:t>
      </w:r>
      <w:proofErr w:type="gramEnd"/>
      <w:r>
        <w:t xml:space="preserve"> /</w:t>
      </w:r>
      <w:proofErr w:type="spellStart"/>
      <w:proofErr w:type="gramStart"/>
      <w:r>
        <w:t>partb</w:t>
      </w:r>
      <w:proofErr w:type="spellEnd"/>
      <w:proofErr w:type="gramEnd"/>
    </w:p>
    <w:p w14:paraId="191A32BD" w14:textId="77777777" w:rsidR="00666B1F" w:rsidRDefault="00666B1F" w:rsidP="00666B1F">
      <w:r>
        <w:t xml:space="preserve">  CMD node /</w:t>
      </w:r>
      <w:proofErr w:type="spellStart"/>
      <w:r>
        <w:t>partb</w:t>
      </w:r>
      <w:proofErr w:type="spellEnd"/>
      <w:r>
        <w:t>/yogesh.js</w:t>
      </w:r>
    </w:p>
    <w:p w14:paraId="1D193EAD" w14:textId="77777777" w:rsidR="00666B1F" w:rsidRDefault="00666B1F" w:rsidP="00666B1F"/>
    <w:p w14:paraId="6C86274C" w14:textId="77777777" w:rsidR="00666B1F" w:rsidRDefault="00666B1F" w:rsidP="00666B1F">
      <w:r>
        <w:t xml:space="preserve">  Step-5: Open terminal in VS Code and type the following command:</w:t>
      </w:r>
    </w:p>
    <w:p w14:paraId="719E6E24" w14:textId="77777777" w:rsidR="00666B1F" w:rsidRDefault="00666B1F" w:rsidP="00666B1F">
      <w:r>
        <w:t xml:space="preserve">  docker --version</w:t>
      </w:r>
    </w:p>
    <w:p w14:paraId="65F44BB2" w14:textId="77777777" w:rsidR="00666B1F" w:rsidRDefault="00666B1F" w:rsidP="00666B1F"/>
    <w:p w14:paraId="6808C5CD" w14:textId="77777777" w:rsidR="00666B1F" w:rsidRDefault="00666B1F" w:rsidP="00666B1F">
      <w:r>
        <w:t xml:space="preserve">  We will see the version of your docker if it is installed successfully. </w:t>
      </w:r>
    </w:p>
    <w:p w14:paraId="33993705" w14:textId="77777777" w:rsidR="00666B1F" w:rsidRDefault="00666B1F" w:rsidP="00666B1F"/>
    <w:p w14:paraId="17E083B9" w14:textId="77777777" w:rsidR="00666B1F" w:rsidRDefault="00666B1F" w:rsidP="00666B1F">
      <w:r>
        <w:t xml:space="preserve">  Step-6: In the same terminal in VS Code, type the following command:</w:t>
      </w:r>
    </w:p>
    <w:p w14:paraId="1B2A1FEF" w14:textId="77777777" w:rsidR="00666B1F" w:rsidRDefault="00666B1F" w:rsidP="00666B1F">
      <w:r>
        <w:lastRenderedPageBreak/>
        <w:t xml:space="preserve">  node yogesh.js</w:t>
      </w:r>
    </w:p>
    <w:p w14:paraId="3A17D17E" w14:textId="77777777" w:rsidR="00666B1F" w:rsidRDefault="00666B1F" w:rsidP="00666B1F"/>
    <w:p w14:paraId="3ECC950E" w14:textId="77777777" w:rsidR="00666B1F" w:rsidRDefault="00666B1F" w:rsidP="00666B1F">
      <w:r>
        <w:t xml:space="preserve">  It will display the contents in your file which is created in Step-2.</w:t>
      </w:r>
    </w:p>
    <w:p w14:paraId="497F2276" w14:textId="77777777" w:rsidR="00666B1F" w:rsidRDefault="00666B1F" w:rsidP="00666B1F"/>
    <w:p w14:paraId="2D59E3AF" w14:textId="77777777" w:rsidR="00666B1F" w:rsidRDefault="00666B1F" w:rsidP="00666B1F">
      <w:r>
        <w:t xml:space="preserve">  Step-7: In the same terminal in VS Code, type the following command:</w:t>
      </w:r>
    </w:p>
    <w:p w14:paraId="6C8069BE" w14:textId="77777777" w:rsidR="00666B1F" w:rsidRDefault="00666B1F" w:rsidP="00666B1F">
      <w:r>
        <w:t xml:space="preserve">  docker build -t </w:t>
      </w:r>
      <w:proofErr w:type="spellStart"/>
      <w:proofErr w:type="gramStart"/>
      <w:r>
        <w:t>partb</w:t>
      </w:r>
      <w:proofErr w:type="spellEnd"/>
      <w:r>
        <w:t xml:space="preserve"> .</w:t>
      </w:r>
      <w:proofErr w:type="gramEnd"/>
      <w:r>
        <w:t xml:space="preserve"> </w:t>
      </w:r>
    </w:p>
    <w:p w14:paraId="15658E92" w14:textId="77777777" w:rsidR="00666B1F" w:rsidRDefault="00666B1F" w:rsidP="00666B1F"/>
    <w:p w14:paraId="741B23C5" w14:textId="77777777" w:rsidR="00666B1F" w:rsidRDefault="00666B1F" w:rsidP="00666B1F">
      <w:r>
        <w:t xml:space="preserve">  We will see that it is successfully built. </w:t>
      </w:r>
    </w:p>
    <w:p w14:paraId="50382743" w14:textId="77777777" w:rsidR="00666B1F" w:rsidRDefault="00666B1F" w:rsidP="00666B1F"/>
    <w:p w14:paraId="1547285C" w14:textId="77777777" w:rsidR="00666B1F" w:rsidRDefault="00666B1F" w:rsidP="00666B1F">
      <w:r>
        <w:t xml:space="preserve">  Step-8: In the same terminal in VS Code, type the following command:</w:t>
      </w:r>
    </w:p>
    <w:p w14:paraId="65E3FDED" w14:textId="77777777" w:rsidR="00666B1F" w:rsidRDefault="00666B1F" w:rsidP="00666B1F">
      <w:r>
        <w:t xml:space="preserve">  docker images</w:t>
      </w:r>
    </w:p>
    <w:p w14:paraId="76916940" w14:textId="77777777" w:rsidR="00666B1F" w:rsidRDefault="00666B1F" w:rsidP="00666B1F"/>
    <w:p w14:paraId="437FBBA1" w14:textId="77777777" w:rsidR="00666B1F" w:rsidRDefault="00666B1F" w:rsidP="00666B1F">
      <w:r>
        <w:t xml:space="preserve">  You will see the docker images with REPOSITORY, TAG, IMAGE ID, CREATED (Time), SIZE.</w:t>
      </w:r>
    </w:p>
    <w:p w14:paraId="164DE13D" w14:textId="77777777" w:rsidR="00666B1F" w:rsidRDefault="00666B1F" w:rsidP="00666B1F"/>
    <w:p w14:paraId="44C69B28" w14:textId="77777777" w:rsidR="00666B1F" w:rsidRDefault="00666B1F" w:rsidP="00666B1F"/>
    <w:p w14:paraId="123B17A3" w14:textId="77777777" w:rsidR="00666B1F" w:rsidRDefault="00666B1F" w:rsidP="00666B1F">
      <w:r>
        <w:t>** Some Basic Questions That Can Be Asked:</w:t>
      </w:r>
    </w:p>
    <w:p w14:paraId="00069459" w14:textId="77777777" w:rsidR="00666B1F" w:rsidRDefault="00666B1F" w:rsidP="00666B1F">
      <w:r>
        <w:t xml:space="preserve"> 1. What is docker?</w:t>
      </w:r>
    </w:p>
    <w:p w14:paraId="1775BC6D" w14:textId="77777777" w:rsidR="00666B1F" w:rsidRDefault="00666B1F" w:rsidP="00666B1F">
      <w:r>
        <w:t xml:space="preserve"> 2. What is use of docker?</w:t>
      </w:r>
    </w:p>
    <w:p w14:paraId="1ACA6DE1" w14:textId="77777777" w:rsidR="00666B1F" w:rsidRDefault="00666B1F" w:rsidP="00666B1F">
      <w:r>
        <w:t xml:space="preserve">        3. What is docker container?</w:t>
      </w:r>
    </w:p>
    <w:p w14:paraId="62E60E6C" w14:textId="77777777" w:rsidR="00666B1F" w:rsidRDefault="00666B1F" w:rsidP="00666B1F">
      <w:r>
        <w:t xml:space="preserve">        4. What do you mean by docker images?</w:t>
      </w:r>
    </w:p>
    <w:p w14:paraId="2EC42A0D" w14:textId="77777777" w:rsidR="00666B1F" w:rsidRDefault="00666B1F" w:rsidP="00666B1F">
      <w:r>
        <w:t xml:space="preserve"> 5. Which commands have you used to implement this assignment? </w:t>
      </w:r>
    </w:p>
    <w:p w14:paraId="652141E1" w14:textId="368E0AAB" w:rsidR="00BE33C9" w:rsidRPr="00666B1F" w:rsidRDefault="00666B1F" w:rsidP="00666B1F">
      <w:r>
        <w:t xml:space="preserve"> 6. Explain the steps to create docker images.</w:t>
      </w:r>
    </w:p>
    <w:sectPr w:rsidR="00BE33C9" w:rsidRPr="00666B1F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C943" w14:textId="77777777" w:rsidR="001D7A90" w:rsidRDefault="001D7A90">
      <w:pPr>
        <w:spacing w:after="0" w:line="240" w:lineRule="auto"/>
      </w:pPr>
      <w:r>
        <w:separator/>
      </w:r>
    </w:p>
  </w:endnote>
  <w:endnote w:type="continuationSeparator" w:id="0">
    <w:p w14:paraId="2910EC75" w14:textId="77777777" w:rsidR="001D7A90" w:rsidRDefault="001D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DD78" w14:textId="77777777" w:rsidR="001D7A90" w:rsidRDefault="001D7A90">
      <w:pPr>
        <w:spacing w:after="0" w:line="240" w:lineRule="auto"/>
      </w:pPr>
      <w:r>
        <w:separator/>
      </w:r>
    </w:p>
  </w:footnote>
  <w:footnote w:type="continuationSeparator" w:id="0">
    <w:p w14:paraId="5050846A" w14:textId="77777777" w:rsidR="001D7A90" w:rsidRDefault="001D7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16"/>
    <w:docVar w:name="MonthStart" w:val="01/11/16"/>
  </w:docVars>
  <w:rsids>
    <w:rsidRoot w:val="00666B1F"/>
    <w:rsid w:val="00120278"/>
    <w:rsid w:val="001D7A90"/>
    <w:rsid w:val="00666B1F"/>
    <w:rsid w:val="00683123"/>
    <w:rsid w:val="007B29DC"/>
    <w:rsid w:val="007C6869"/>
    <w:rsid w:val="00837FF0"/>
    <w:rsid w:val="009C14E5"/>
    <w:rsid w:val="00B21545"/>
    <w:rsid w:val="00B75A54"/>
    <w:rsid w:val="00BE33C9"/>
    <w:rsid w:val="00C26BE9"/>
    <w:rsid w:val="00C47FD1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D1E5B1"/>
  <w15:docId w15:val="{2A209A09-5CC1-A54B-A2B2-10A49A33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shvatsal/Library/Containers/com.microsoft.Word/Data/Library/Application%20Support/Microsoft/Office/16.0/DTS/en-IN%7b58604E10-7F5A-9949-A7D9-DB52F5F4218D%7d/%7bBC458CDC-EE72-5C44-84EB-CC6876E469CC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4256 VANSH VATSAL</dc:creator>
  <cp:keywords/>
  <dc:description/>
  <cp:lastModifiedBy>4356 VANSH VATSAL</cp:lastModifiedBy>
  <cp:revision>1</cp:revision>
  <dcterms:created xsi:type="dcterms:W3CDTF">2024-05-08T19:07:00Z</dcterms:created>
  <dcterms:modified xsi:type="dcterms:W3CDTF">2024-05-08T19:08:00Z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